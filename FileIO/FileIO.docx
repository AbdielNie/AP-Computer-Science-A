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8A" w:rsidRDefault="003E098A" w:rsidP="00A80525">
      <w:pPr>
        <w:pStyle w:val="NoSpacing"/>
        <w:jc w:val="center"/>
        <w:rPr>
          <w:b/>
          <w:sz w:val="36"/>
          <w:szCs w:val="28"/>
          <w:u w:val="single"/>
        </w:rPr>
      </w:pPr>
      <w:r w:rsidRPr="00A80525">
        <w:rPr>
          <w:b/>
          <w:noProof/>
          <w:sz w:val="28"/>
          <w:u w:val="single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B1F355" wp14:editId="72D0CD3B">
                <wp:simplePos x="0" y="0"/>
                <wp:positionH relativeFrom="margin">
                  <wp:align>right</wp:align>
                </wp:positionH>
                <wp:positionV relativeFrom="paragraph">
                  <wp:posOffset>-340316</wp:posOffset>
                </wp:positionV>
                <wp:extent cx="1999615" cy="443230"/>
                <wp:effectExtent l="0" t="0" r="63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8A" w:rsidRPr="003E098A" w:rsidRDefault="003E098A" w:rsidP="003E098A">
                            <w:pPr>
                              <w:pStyle w:val="NoSpacing"/>
                              <w:jc w:val="right"/>
                            </w:pPr>
                            <w:r w:rsidRPr="003E098A">
                              <w:t>Name: ___________________</w:t>
                            </w:r>
                          </w:p>
                          <w:p w:rsidR="003E098A" w:rsidRPr="003E098A" w:rsidRDefault="003E098A" w:rsidP="003E098A">
                            <w:pPr>
                              <w:pStyle w:val="NoSpacing"/>
                              <w:jc w:val="right"/>
                            </w:pPr>
                            <w:r w:rsidRPr="003E098A">
                              <w:t>Date: ____________________</w:t>
                            </w:r>
                          </w:p>
                          <w:p w:rsidR="003E098A" w:rsidRDefault="003E09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1F3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6.25pt;margin-top:-26.8pt;width:157.45pt;height:34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" stroked="f">
                <v:textbox>
                  <w:txbxContent>
                    <w:p w:rsidR="003E098A" w:rsidRPr="003E098A" w:rsidRDefault="003E098A" w:rsidP="003E098A">
                      <w:pPr>
                        <w:pStyle w:val="NoSpacing"/>
                        <w:jc w:val="right"/>
                      </w:pPr>
                      <w:r w:rsidRPr="003E098A">
                        <w:t>Name: ___________________</w:t>
                      </w:r>
                    </w:p>
                    <w:p w:rsidR="003E098A" w:rsidRPr="003E098A" w:rsidRDefault="003E098A" w:rsidP="003E098A">
                      <w:pPr>
                        <w:pStyle w:val="NoSpacing"/>
                        <w:jc w:val="right"/>
                      </w:pPr>
                      <w:r w:rsidRPr="003E098A">
                        <w:t>Date: ____________________</w:t>
                      </w:r>
                    </w:p>
                    <w:p w:rsidR="003E098A" w:rsidRDefault="003E098A"/>
                  </w:txbxContent>
                </v:textbox>
                <w10:wrap anchorx="margin"/>
              </v:shape>
            </w:pict>
          </mc:Fallback>
        </mc:AlternateContent>
      </w:r>
      <w:r w:rsidR="005271DB">
        <w:rPr>
          <w:b/>
          <w:sz w:val="36"/>
          <w:szCs w:val="28"/>
          <w:u w:val="single"/>
        </w:rPr>
        <w:t>File IO</w:t>
      </w:r>
    </w:p>
    <w:p w:rsidR="00A80525" w:rsidRPr="00A80525" w:rsidRDefault="00A80525" w:rsidP="00A80525">
      <w:pPr>
        <w:pStyle w:val="NoSpacing"/>
        <w:jc w:val="center"/>
        <w:rPr>
          <w:b/>
          <w:szCs w:val="28"/>
          <w:u w:val="single"/>
        </w:rPr>
      </w:pPr>
    </w:p>
    <w:p w:rsidR="00A80525" w:rsidRPr="005271DB" w:rsidRDefault="005271DB" w:rsidP="00A80525">
      <w:pPr>
        <w:pStyle w:val="NoSpacing"/>
        <w:spacing w:line="360" w:lineRule="auto"/>
        <w:rPr>
          <w:b/>
          <w:sz w:val="24"/>
          <w:szCs w:val="24"/>
        </w:rPr>
      </w:pPr>
      <w:r w:rsidRPr="005271DB">
        <w:rPr>
          <w:b/>
          <w:sz w:val="24"/>
          <w:szCs w:val="24"/>
        </w:rPr>
        <w:t>Possible Errors</w:t>
      </w:r>
    </w:p>
    <w:p w:rsidR="005271DB" w:rsidRDefault="005271DB" w:rsidP="005271DB">
      <w:pPr>
        <w:pStyle w:val="NoSpacing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File __________</w:t>
      </w:r>
    </w:p>
    <w:p w:rsidR="005271DB" w:rsidRDefault="005271DB" w:rsidP="005271DB">
      <w:pPr>
        <w:pStyle w:val="NoSpacing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Don’t have _____________ to go there</w:t>
      </w:r>
    </w:p>
    <w:p w:rsidR="005271DB" w:rsidRDefault="005271DB" w:rsidP="005271DB">
      <w:pPr>
        <w:pStyle w:val="NoSpacing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is a problem getting the information</w:t>
      </w:r>
    </w:p>
    <w:p w:rsidR="005271DB" w:rsidRPr="005271DB" w:rsidRDefault="005271DB" w:rsidP="005271DB">
      <w:pPr>
        <w:pStyle w:val="NoSpacing"/>
        <w:spacing w:line="360" w:lineRule="auto"/>
        <w:rPr>
          <w:b/>
          <w:sz w:val="24"/>
          <w:szCs w:val="24"/>
        </w:rPr>
      </w:pPr>
      <w:r w:rsidRPr="005271DB">
        <w:rPr>
          <w:b/>
          <w:sz w:val="24"/>
          <w:szCs w:val="24"/>
        </w:rPr>
        <w:t>Try- Catch</w:t>
      </w:r>
    </w:p>
    <w:p w:rsidR="005271DB" w:rsidRDefault="005271DB" w:rsidP="005271DB">
      <w:pPr>
        <w:pStyle w:val="NoSpacing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Tries to do one thing, and _________________________, does something else</w:t>
      </w:r>
    </w:p>
    <w:p w:rsidR="005271DB" w:rsidRDefault="005271DB" w:rsidP="005271DB">
      <w:pPr>
        <w:pStyle w:val="NoSpacing"/>
        <w:spacing w:line="360" w:lineRule="auto"/>
        <w:rPr>
          <w:sz w:val="24"/>
          <w:szCs w:val="24"/>
        </w:rPr>
      </w:pPr>
    </w:p>
    <w:p w:rsidR="005271DB" w:rsidRDefault="005271DB" w:rsidP="005271DB">
      <w:pPr>
        <w:pStyle w:val="NoSpacing"/>
        <w:spacing w:line="360" w:lineRule="auto"/>
        <w:rPr>
          <w:sz w:val="24"/>
          <w:szCs w:val="24"/>
        </w:rPr>
      </w:pPr>
    </w:p>
    <w:p w:rsidR="005271DB" w:rsidRDefault="005271DB" w:rsidP="005271DB">
      <w:pPr>
        <w:pStyle w:val="NoSpacing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catch(IOException e) </w:t>
      </w:r>
    </w:p>
    <w:p w:rsidR="00000000" w:rsidRPr="005271DB" w:rsidRDefault="0074559D" w:rsidP="005271DB">
      <w:pPr>
        <w:pStyle w:val="NoSpacing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5271DB">
        <w:rPr>
          <w:sz w:val="24"/>
          <w:szCs w:val="24"/>
        </w:rPr>
        <w:t xml:space="preserve">Catches </w:t>
      </w:r>
      <w:r w:rsidR="005271DB">
        <w:rPr>
          <w:sz w:val="24"/>
          <w:szCs w:val="24"/>
        </w:rPr>
        <w:t>______________</w:t>
      </w:r>
      <w:r w:rsidRPr="005271DB">
        <w:rPr>
          <w:sz w:val="24"/>
          <w:szCs w:val="24"/>
        </w:rPr>
        <w:t xml:space="preserve"> with opening/reading/writing/closing a file</w:t>
      </w:r>
    </w:p>
    <w:p w:rsidR="005271DB" w:rsidRDefault="005271DB" w:rsidP="005271DB">
      <w:pPr>
        <w:pStyle w:val="NoSpacing"/>
        <w:spacing w:line="360" w:lineRule="auto"/>
        <w:rPr>
          <w:sz w:val="24"/>
          <w:szCs w:val="24"/>
        </w:rPr>
      </w:pPr>
    </w:p>
    <w:p w:rsidR="005271DB" w:rsidRPr="005271DB" w:rsidRDefault="005271DB" w:rsidP="005271DB">
      <w:pPr>
        <w:pStyle w:val="NoSpacing"/>
        <w:spacing w:line="360" w:lineRule="auto"/>
        <w:rPr>
          <w:b/>
          <w:sz w:val="24"/>
          <w:szCs w:val="24"/>
        </w:rPr>
      </w:pPr>
      <w:r w:rsidRPr="005271DB">
        <w:rPr>
          <w:b/>
          <w:sz w:val="24"/>
          <w:szCs w:val="24"/>
        </w:rPr>
        <w:t>Reading a File</w:t>
      </w:r>
    </w:p>
    <w:p w:rsidR="005271DB" w:rsidRDefault="005271DB" w:rsidP="005271DB">
      <w:pPr>
        <w:pStyle w:val="NoSpacing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 - a file</w:t>
      </w:r>
    </w:p>
    <w:p w:rsidR="005271DB" w:rsidRDefault="005271DB" w:rsidP="005271DB">
      <w:pPr>
        <w:pStyle w:val="NoSpacing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 - an object that takes your file and reads it</w:t>
      </w:r>
    </w:p>
    <w:p w:rsidR="005271DB" w:rsidRDefault="005271DB" w:rsidP="005271DB">
      <w:pPr>
        <w:pStyle w:val="NoSpacing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 - an object that takes your file information and makes it useable</w:t>
      </w:r>
      <w:r>
        <w:rPr>
          <w:sz w:val="24"/>
          <w:szCs w:val="24"/>
        </w:rPr>
        <w:br/>
      </w:r>
    </w:p>
    <w:p w:rsidR="005271DB" w:rsidRPr="005271DB" w:rsidRDefault="005271DB" w:rsidP="005271DB">
      <w:pPr>
        <w:pStyle w:val="NoSpacing"/>
        <w:spacing w:line="360" w:lineRule="auto"/>
        <w:rPr>
          <w:b/>
          <w:sz w:val="24"/>
          <w:szCs w:val="24"/>
        </w:rPr>
      </w:pPr>
      <w:r w:rsidRPr="005271DB">
        <w:rPr>
          <w:b/>
          <w:sz w:val="24"/>
          <w:szCs w:val="24"/>
        </w:rPr>
        <w:t>Writing to a</w:t>
      </w:r>
      <w:r w:rsidRPr="005271DB">
        <w:rPr>
          <w:b/>
          <w:sz w:val="24"/>
          <w:szCs w:val="24"/>
        </w:rPr>
        <w:t xml:space="preserve"> File</w:t>
      </w:r>
    </w:p>
    <w:p w:rsidR="005271DB" w:rsidRDefault="005271DB" w:rsidP="005271DB">
      <w:pPr>
        <w:pStyle w:val="NoSpacing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 - a file</w:t>
      </w:r>
    </w:p>
    <w:p w:rsidR="005271DB" w:rsidRDefault="005271DB" w:rsidP="005271DB">
      <w:pPr>
        <w:pStyle w:val="NoSpacing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__________ - an object that takes your file and </w:t>
      </w:r>
      <w:r>
        <w:rPr>
          <w:sz w:val="24"/>
          <w:szCs w:val="24"/>
        </w:rPr>
        <w:t>readies it for writing</w:t>
      </w:r>
    </w:p>
    <w:p w:rsidR="005271DB" w:rsidRDefault="005271DB" w:rsidP="005271DB">
      <w:pPr>
        <w:pStyle w:val="NoSpacing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_____________ - an object that takes your </w:t>
      </w:r>
      <w:r>
        <w:rPr>
          <w:sz w:val="24"/>
          <w:szCs w:val="24"/>
        </w:rPr>
        <w:t>data and makes it able to be written in a file</w:t>
      </w:r>
    </w:p>
    <w:p w:rsidR="005271DB" w:rsidRDefault="005271DB" w:rsidP="005271DB">
      <w:pPr>
        <w:pStyle w:val="NoSpacing"/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271DB" w:rsidTr="005271DB">
        <w:tc>
          <w:tcPr>
            <w:tcW w:w="4814" w:type="dxa"/>
          </w:tcPr>
          <w:p w:rsidR="005271DB" w:rsidRPr="005271DB" w:rsidRDefault="005271DB" w:rsidP="005271DB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271DB">
              <w:rPr>
                <w:b/>
                <w:sz w:val="24"/>
                <w:szCs w:val="24"/>
              </w:rPr>
              <w:t>Key Input Commands</w:t>
            </w:r>
          </w:p>
        </w:tc>
        <w:tc>
          <w:tcPr>
            <w:tcW w:w="4815" w:type="dxa"/>
          </w:tcPr>
          <w:p w:rsidR="005271DB" w:rsidRPr="005271DB" w:rsidRDefault="005271DB" w:rsidP="005271DB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271DB">
              <w:rPr>
                <w:b/>
                <w:sz w:val="24"/>
                <w:szCs w:val="24"/>
              </w:rPr>
              <w:t>Important Output Commands</w:t>
            </w:r>
          </w:p>
        </w:tc>
      </w:tr>
      <w:tr w:rsidR="005271DB" w:rsidTr="005271DB">
        <w:tc>
          <w:tcPr>
            <w:tcW w:w="4814" w:type="dxa"/>
          </w:tcPr>
          <w:p w:rsidR="005271DB" w:rsidRDefault="005271DB" w:rsidP="005271DB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bookmarkStart w:id="0" w:name="_GoBack"/>
            <w:bookmarkEnd w:id="0"/>
          </w:p>
          <w:p w:rsidR="005271DB" w:rsidRDefault="005271DB" w:rsidP="005271D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5271DB" w:rsidRDefault="005271DB" w:rsidP="005271D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5271DB" w:rsidRDefault="005271DB" w:rsidP="005271D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5271DB" w:rsidRDefault="005271DB" w:rsidP="005271D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5271DB" w:rsidRDefault="005271DB" w:rsidP="005271D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815" w:type="dxa"/>
          </w:tcPr>
          <w:p w:rsidR="005271DB" w:rsidRDefault="005271DB" w:rsidP="005271D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5271DB" w:rsidRPr="005271DB" w:rsidRDefault="005271DB" w:rsidP="005271DB">
      <w:pPr>
        <w:pStyle w:val="NoSpacing"/>
        <w:spacing w:line="360" w:lineRule="auto"/>
        <w:rPr>
          <w:sz w:val="24"/>
          <w:szCs w:val="24"/>
        </w:rPr>
      </w:pPr>
    </w:p>
    <w:p w:rsidR="005271DB" w:rsidRPr="005271DB" w:rsidRDefault="005271DB" w:rsidP="005271DB">
      <w:pPr>
        <w:pStyle w:val="NoSpacing"/>
        <w:spacing w:line="360" w:lineRule="auto"/>
        <w:rPr>
          <w:sz w:val="24"/>
          <w:szCs w:val="24"/>
        </w:rPr>
      </w:pPr>
    </w:p>
    <w:sectPr w:rsidR="005271DB" w:rsidRPr="005271DB" w:rsidSect="003E098A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59D" w:rsidRDefault="0074559D" w:rsidP="003E098A">
      <w:pPr>
        <w:spacing w:after="0" w:line="240" w:lineRule="auto"/>
      </w:pPr>
      <w:r>
        <w:separator/>
      </w:r>
    </w:p>
  </w:endnote>
  <w:endnote w:type="continuationSeparator" w:id="0">
    <w:p w:rsidR="0074559D" w:rsidRDefault="0074559D" w:rsidP="003E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59D" w:rsidRDefault="0074559D" w:rsidP="003E098A">
      <w:pPr>
        <w:spacing w:after="0" w:line="240" w:lineRule="auto"/>
      </w:pPr>
      <w:r>
        <w:separator/>
      </w:r>
    </w:p>
  </w:footnote>
  <w:footnote w:type="continuationSeparator" w:id="0">
    <w:p w:rsidR="0074559D" w:rsidRDefault="0074559D" w:rsidP="003E0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1A7"/>
    <w:multiLevelType w:val="hybridMultilevel"/>
    <w:tmpl w:val="BDF86EA0"/>
    <w:lvl w:ilvl="0" w:tplc="4FBA1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14F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1A6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122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D0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781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DC2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F85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5AB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0482F41"/>
    <w:multiLevelType w:val="hybridMultilevel"/>
    <w:tmpl w:val="0812D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354BB"/>
    <w:multiLevelType w:val="hybridMultilevel"/>
    <w:tmpl w:val="B80E6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62403"/>
    <w:multiLevelType w:val="hybridMultilevel"/>
    <w:tmpl w:val="9FEA6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E27CC"/>
    <w:multiLevelType w:val="hybridMultilevel"/>
    <w:tmpl w:val="009CA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2483A"/>
    <w:multiLevelType w:val="hybridMultilevel"/>
    <w:tmpl w:val="63FC5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874F4"/>
    <w:multiLevelType w:val="hybridMultilevel"/>
    <w:tmpl w:val="2EC80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3379C"/>
    <w:multiLevelType w:val="hybridMultilevel"/>
    <w:tmpl w:val="26F619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D3239"/>
    <w:multiLevelType w:val="hybridMultilevel"/>
    <w:tmpl w:val="C5A6E4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41645"/>
    <w:multiLevelType w:val="hybridMultilevel"/>
    <w:tmpl w:val="2C6CB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D02A4"/>
    <w:multiLevelType w:val="hybridMultilevel"/>
    <w:tmpl w:val="759A0610"/>
    <w:lvl w:ilvl="0" w:tplc="7E96BC62">
      <w:numFmt w:val="bullet"/>
      <w:lvlText w:val="-"/>
      <w:lvlJc w:val="left"/>
      <w:pPr>
        <w:ind w:left="180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DB"/>
    <w:rsid w:val="001B6F19"/>
    <w:rsid w:val="001D48D4"/>
    <w:rsid w:val="00377941"/>
    <w:rsid w:val="003E098A"/>
    <w:rsid w:val="00440B39"/>
    <w:rsid w:val="005271DB"/>
    <w:rsid w:val="006058AC"/>
    <w:rsid w:val="006A4F06"/>
    <w:rsid w:val="0074559D"/>
    <w:rsid w:val="00797EAD"/>
    <w:rsid w:val="0093544A"/>
    <w:rsid w:val="00A41E13"/>
    <w:rsid w:val="00A80525"/>
    <w:rsid w:val="00E47141"/>
    <w:rsid w:val="00E5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AADC"/>
  <w15:chartTrackingRefBased/>
  <w15:docId w15:val="{52CE4103-17BF-43EA-87DB-FFCAB9F4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E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098A"/>
  </w:style>
  <w:style w:type="paragraph" w:styleId="Footer">
    <w:name w:val="footer"/>
    <w:basedOn w:val="Normal"/>
    <w:link w:val="FooterChar"/>
    <w:uiPriority w:val="99"/>
    <w:unhideWhenUsed/>
    <w:rsid w:val="003E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98A"/>
  </w:style>
  <w:style w:type="character" w:styleId="Hyperlink">
    <w:name w:val="Hyperlink"/>
    <w:basedOn w:val="DefaultParagraphFont"/>
    <w:uiPriority w:val="99"/>
    <w:unhideWhenUsed/>
    <w:rsid w:val="003E098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E09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098A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1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.lee\Documents\Custom%20Office%20Templates\MLIS%20BI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MLIS BIT Sheet.dotx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eds.lee</dc:creator>
  <cp:keywords/>
  <dc:description/>
  <cp:lastModifiedBy>Edwin Lee</cp:lastModifiedBy>
  <cp:revision>1</cp:revision>
  <cp:lastPrinted>2017-04-24T23:27:00Z</cp:lastPrinted>
  <dcterms:created xsi:type="dcterms:W3CDTF">2017-04-24T23:14:00Z</dcterms:created>
  <dcterms:modified xsi:type="dcterms:W3CDTF">2017-04-24T23:28:00Z</dcterms:modified>
</cp:coreProperties>
</file>